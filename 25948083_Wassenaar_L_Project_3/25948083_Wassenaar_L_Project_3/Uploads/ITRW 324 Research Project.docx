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0F2" w:rsidRDefault="007730F2">
      <w:pPr>
        <w:pStyle w:val="Title"/>
        <w:rPr>
          <w:color w:val="auto"/>
        </w:rPr>
      </w:pPr>
    </w:p>
    <w:p w:rsidR="007730F2" w:rsidRDefault="007730F2">
      <w:pPr>
        <w:pStyle w:val="Title"/>
        <w:rPr>
          <w:color w:val="auto"/>
        </w:rPr>
      </w:pPr>
    </w:p>
    <w:p w:rsidR="007730F2" w:rsidRDefault="007730F2">
      <w:pPr>
        <w:pStyle w:val="Title"/>
        <w:rPr>
          <w:color w:val="auto"/>
        </w:rPr>
      </w:pPr>
    </w:p>
    <w:p w:rsidR="007730F2" w:rsidRDefault="007730F2">
      <w:pPr>
        <w:pStyle w:val="Title"/>
        <w:rPr>
          <w:color w:val="auto"/>
        </w:rPr>
      </w:pPr>
    </w:p>
    <w:p w:rsidR="007730F2" w:rsidRDefault="007730F2">
      <w:pPr>
        <w:pStyle w:val="Title"/>
        <w:rPr>
          <w:color w:val="auto"/>
        </w:rPr>
      </w:pPr>
    </w:p>
    <w:p w:rsidR="007730F2" w:rsidRDefault="007730F2">
      <w:pPr>
        <w:pStyle w:val="Title"/>
        <w:rPr>
          <w:color w:val="auto"/>
        </w:rPr>
      </w:pPr>
    </w:p>
    <w:p w:rsidR="007730F2" w:rsidRDefault="00577F0C">
      <w:pPr>
        <w:pStyle w:val="Title"/>
        <w:rPr>
          <w:color w:val="auto"/>
        </w:rPr>
      </w:pPr>
      <w:r>
        <w:rPr>
          <w:color w:val="auto"/>
        </w:rPr>
        <w:t>ITRW 324 Research Project</w:t>
      </w:r>
    </w:p>
    <w:p w:rsidR="007730F2" w:rsidRPr="00577F0C" w:rsidRDefault="007730F2" w:rsidP="00577F0C"/>
    <w:p w:rsidR="007730F2" w:rsidRDefault="007730F2"/>
    <w:p w:rsidR="007730F2" w:rsidRDefault="007730F2">
      <w:pPr>
        <w:spacing w:after="120" w:line="240" w:lineRule="auto"/>
        <w:jc w:val="center"/>
        <w:rPr>
          <w:b/>
          <w:sz w:val="36"/>
          <w:szCs w:val="36"/>
        </w:rPr>
      </w:pPr>
    </w:p>
    <w:p w:rsidR="007730F2" w:rsidRDefault="007730F2">
      <w:pPr>
        <w:spacing w:after="120" w:line="240" w:lineRule="auto"/>
        <w:jc w:val="center"/>
        <w:rPr>
          <w:b/>
          <w:sz w:val="36"/>
          <w:szCs w:val="36"/>
        </w:rPr>
      </w:pPr>
    </w:p>
    <w:p w:rsidR="007730F2" w:rsidRDefault="007730F2">
      <w:pPr>
        <w:rPr>
          <w:lang w:val="en-US"/>
        </w:rPr>
      </w:pPr>
    </w:p>
    <w:p w:rsidR="007730F2" w:rsidRDefault="007730F2">
      <w:pPr>
        <w:rPr>
          <w:lang w:val="en-US"/>
        </w:rPr>
      </w:pPr>
    </w:p>
    <w:p w:rsidR="007730F2" w:rsidRDefault="00577F0C">
      <w:pPr>
        <w:pStyle w:val="Dessertation"/>
        <w:rPr>
          <w:sz w:val="32"/>
        </w:rPr>
      </w:pPr>
      <w:r>
        <w:rPr>
          <w:sz w:val="32"/>
        </w:rPr>
        <w:t xml:space="preserve">ITRW324 Research Project Submitted for the degree Baccalaureus Scientiae in information technology at the North-West University </w:t>
      </w:r>
    </w:p>
    <w:p w:rsidR="007730F2" w:rsidRDefault="007730F2">
      <w:pPr>
        <w:rPr>
          <w:lang w:val="en-US"/>
        </w:rPr>
      </w:pPr>
    </w:p>
    <w:p w:rsidR="007730F2" w:rsidRDefault="007730F2">
      <w:pPr>
        <w:rPr>
          <w:lang w:val="en-US"/>
        </w:rPr>
      </w:pPr>
    </w:p>
    <w:p w:rsidR="007730F2" w:rsidRDefault="007730F2">
      <w:pPr>
        <w:rPr>
          <w:lang w:val="en-US"/>
        </w:rPr>
      </w:pPr>
    </w:p>
    <w:p w:rsidR="00577F0C" w:rsidRDefault="00577F0C">
      <w:pPr>
        <w:pStyle w:val="Month"/>
      </w:pPr>
    </w:p>
    <w:p w:rsidR="007730F2" w:rsidRDefault="00267DCE">
      <w:pPr>
        <w:pStyle w:val="Month"/>
        <w:rPr>
          <w:sz w:val="32"/>
          <w:szCs w:val="32"/>
        </w:rPr>
      </w:pPr>
      <w:r>
        <w:t>Student number:</w:t>
      </w:r>
    </w:p>
    <w:p w:rsidR="00577F0C" w:rsidRPr="00577F0C" w:rsidRDefault="00577F0C" w:rsidP="00577F0C">
      <w:pPr>
        <w:pStyle w:val="Abbreviation"/>
        <w:rPr>
          <w:sz w:val="28"/>
          <w:szCs w:val="28"/>
        </w:rPr>
        <w:sectPr w:rsidR="00577F0C" w:rsidRPr="00577F0C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r w:rsidRPr="00577F0C">
        <w:rPr>
          <w:sz w:val="28"/>
          <w:szCs w:val="28"/>
        </w:rPr>
        <w:t>25948083</w:t>
      </w:r>
    </w:p>
    <w:p w:rsidR="007730F2" w:rsidRDefault="00267DCE" w:rsidP="00577F0C">
      <w:pPr>
        <w:spacing w:after="0" w:line="240" w:lineRule="auto"/>
        <w:jc w:val="left"/>
        <w:rPr>
          <w:b/>
          <w:sz w:val="28"/>
          <w:szCs w:val="28"/>
        </w:rPr>
      </w:pPr>
      <w:bookmarkStart w:id="0" w:name="_Toc322953584"/>
      <w:r w:rsidRPr="00577F0C">
        <w:rPr>
          <w:b/>
          <w:sz w:val="28"/>
          <w:szCs w:val="28"/>
        </w:rPr>
        <w:lastRenderedPageBreak/>
        <w:t>Table of contents</w:t>
      </w:r>
      <w:bookmarkEnd w:id="0"/>
      <w:r w:rsidRPr="00577F0C">
        <w:rPr>
          <w:b/>
          <w:sz w:val="28"/>
          <w:szCs w:val="28"/>
        </w:rPr>
        <w:t xml:space="preserve"> (Heading 0)</w:t>
      </w:r>
    </w:p>
    <w:p w:rsidR="00577F0C" w:rsidRPr="00577F0C" w:rsidRDefault="00577F0C" w:rsidP="00577F0C">
      <w:pPr>
        <w:spacing w:after="0" w:line="240" w:lineRule="auto"/>
        <w:jc w:val="left"/>
        <w:rPr>
          <w:b/>
          <w:sz w:val="28"/>
          <w:szCs w:val="28"/>
        </w:rPr>
      </w:pPr>
    </w:p>
    <w:p w:rsidR="00520A55" w:rsidRDefault="00267DC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r>
        <w:rPr>
          <w:rFonts w:ascii="Arial Bold" w:hAnsi="Arial Bold"/>
          <w:caps/>
        </w:rPr>
        <w:fldChar w:fldCharType="begin"/>
      </w:r>
      <w:r>
        <w:instrText xml:space="preserve"> TOC \o "1-3" \h \z \t "TOC_Heading.8.Chapter.9" </w:instrText>
      </w:r>
      <w:r>
        <w:rPr>
          <w:rFonts w:ascii="Arial Bold" w:hAnsi="Arial Bold"/>
          <w:caps/>
        </w:rPr>
        <w:fldChar w:fldCharType="separate"/>
      </w:r>
      <w:hyperlink w:anchor="_Toc520105365" w:history="1">
        <w:r w:rsidR="00520A55" w:rsidRPr="002A33FB">
          <w:rPr>
            <w:rStyle w:val="Hyperlink"/>
            <w:noProof/>
          </w:rPr>
          <w:t>1.1</w:t>
        </w:r>
        <w:r w:rsidR="00520A55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520A55" w:rsidRPr="002A33FB">
          <w:rPr>
            <w:rStyle w:val="Hyperlink"/>
            <w:noProof/>
          </w:rPr>
          <w:t>Introduction</w:t>
        </w:r>
        <w:r w:rsidR="00520A55">
          <w:rPr>
            <w:noProof/>
            <w:webHidden/>
          </w:rPr>
          <w:tab/>
        </w:r>
        <w:r w:rsidR="00520A55">
          <w:rPr>
            <w:noProof/>
            <w:webHidden/>
          </w:rPr>
          <w:fldChar w:fldCharType="begin"/>
        </w:r>
        <w:r w:rsidR="00520A55">
          <w:rPr>
            <w:noProof/>
            <w:webHidden/>
          </w:rPr>
          <w:instrText xml:space="preserve"> PAGEREF _Toc520105365 \h </w:instrText>
        </w:r>
        <w:r w:rsidR="00520A55">
          <w:rPr>
            <w:noProof/>
            <w:webHidden/>
          </w:rPr>
        </w:r>
        <w:r w:rsidR="00520A55">
          <w:rPr>
            <w:noProof/>
            <w:webHidden/>
          </w:rPr>
          <w:fldChar w:fldCharType="separate"/>
        </w:r>
        <w:r w:rsidR="00520A55">
          <w:rPr>
            <w:noProof/>
            <w:webHidden/>
          </w:rPr>
          <w:t>1</w:t>
        </w:r>
        <w:r w:rsidR="00520A55">
          <w:rPr>
            <w:noProof/>
            <w:webHidden/>
          </w:rPr>
          <w:fldChar w:fldCharType="end"/>
        </w:r>
      </w:hyperlink>
    </w:p>
    <w:p w:rsidR="00520A55" w:rsidRDefault="00023BDA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520105366" w:history="1">
        <w:r w:rsidR="00520A55" w:rsidRPr="002A33FB">
          <w:rPr>
            <w:rStyle w:val="Hyperlink"/>
            <w:noProof/>
          </w:rPr>
          <w:t>1.2</w:t>
        </w:r>
        <w:r w:rsidR="00520A55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520A55" w:rsidRPr="002A33FB">
          <w:rPr>
            <w:rStyle w:val="Hyperlink"/>
            <w:noProof/>
          </w:rPr>
          <w:t>Concepts for discussion</w:t>
        </w:r>
        <w:r w:rsidR="00520A55">
          <w:rPr>
            <w:noProof/>
            <w:webHidden/>
          </w:rPr>
          <w:tab/>
        </w:r>
        <w:r w:rsidR="00520A55">
          <w:rPr>
            <w:noProof/>
            <w:webHidden/>
          </w:rPr>
          <w:fldChar w:fldCharType="begin"/>
        </w:r>
        <w:r w:rsidR="00520A55">
          <w:rPr>
            <w:noProof/>
            <w:webHidden/>
          </w:rPr>
          <w:instrText xml:space="preserve"> PAGEREF _Toc520105366 \h </w:instrText>
        </w:r>
        <w:r w:rsidR="00520A55">
          <w:rPr>
            <w:noProof/>
            <w:webHidden/>
          </w:rPr>
        </w:r>
        <w:r w:rsidR="00520A55">
          <w:rPr>
            <w:noProof/>
            <w:webHidden/>
          </w:rPr>
          <w:fldChar w:fldCharType="separate"/>
        </w:r>
        <w:r w:rsidR="00520A55">
          <w:rPr>
            <w:noProof/>
            <w:webHidden/>
          </w:rPr>
          <w:t>1</w:t>
        </w:r>
        <w:r w:rsidR="00520A55">
          <w:rPr>
            <w:noProof/>
            <w:webHidden/>
          </w:rPr>
          <w:fldChar w:fldCharType="end"/>
        </w:r>
      </w:hyperlink>
    </w:p>
    <w:p w:rsidR="00520A55" w:rsidRDefault="00023BDA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520105367" w:history="1">
        <w:r w:rsidR="00520A55" w:rsidRPr="002A33FB">
          <w:rPr>
            <w:rStyle w:val="Hyperlink"/>
            <w:noProof/>
          </w:rPr>
          <w:t>1.2.1</w:t>
        </w:r>
        <w:r w:rsidR="00520A55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520A55" w:rsidRPr="002A33FB">
          <w:rPr>
            <w:rStyle w:val="Hyperlink"/>
            <w:noProof/>
          </w:rPr>
          <w:t>Architectural patterns</w:t>
        </w:r>
        <w:r w:rsidR="00520A55">
          <w:rPr>
            <w:noProof/>
            <w:webHidden/>
          </w:rPr>
          <w:tab/>
        </w:r>
        <w:r w:rsidR="00520A55">
          <w:rPr>
            <w:noProof/>
            <w:webHidden/>
          </w:rPr>
          <w:fldChar w:fldCharType="begin"/>
        </w:r>
        <w:r w:rsidR="00520A55">
          <w:rPr>
            <w:noProof/>
            <w:webHidden/>
          </w:rPr>
          <w:instrText xml:space="preserve"> PAGEREF _Toc520105367 \h </w:instrText>
        </w:r>
        <w:r w:rsidR="00520A55">
          <w:rPr>
            <w:noProof/>
            <w:webHidden/>
          </w:rPr>
        </w:r>
        <w:r w:rsidR="00520A55">
          <w:rPr>
            <w:noProof/>
            <w:webHidden/>
          </w:rPr>
          <w:fldChar w:fldCharType="separate"/>
        </w:r>
        <w:r w:rsidR="00520A55">
          <w:rPr>
            <w:noProof/>
            <w:webHidden/>
          </w:rPr>
          <w:t>1</w:t>
        </w:r>
        <w:r w:rsidR="00520A55">
          <w:rPr>
            <w:noProof/>
            <w:webHidden/>
          </w:rPr>
          <w:fldChar w:fldCharType="end"/>
        </w:r>
      </w:hyperlink>
    </w:p>
    <w:p w:rsidR="00520A55" w:rsidRDefault="00023BDA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520105368" w:history="1">
        <w:r w:rsidR="00520A55" w:rsidRPr="002A33FB">
          <w:rPr>
            <w:rStyle w:val="Hyperlink"/>
            <w:noProof/>
          </w:rPr>
          <w:t>1.2.2</w:t>
        </w:r>
        <w:r w:rsidR="00520A55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520A55" w:rsidRPr="002A33FB">
          <w:rPr>
            <w:rStyle w:val="Hyperlink"/>
            <w:noProof/>
          </w:rPr>
          <w:t>Code refactoring</w:t>
        </w:r>
        <w:r w:rsidR="00520A55">
          <w:rPr>
            <w:noProof/>
            <w:webHidden/>
          </w:rPr>
          <w:tab/>
        </w:r>
        <w:r w:rsidR="00520A55">
          <w:rPr>
            <w:noProof/>
            <w:webHidden/>
          </w:rPr>
          <w:fldChar w:fldCharType="begin"/>
        </w:r>
        <w:r w:rsidR="00520A55">
          <w:rPr>
            <w:noProof/>
            <w:webHidden/>
          </w:rPr>
          <w:instrText xml:space="preserve"> PAGEREF _Toc520105368 \h </w:instrText>
        </w:r>
        <w:r w:rsidR="00520A55">
          <w:rPr>
            <w:noProof/>
            <w:webHidden/>
          </w:rPr>
        </w:r>
        <w:r w:rsidR="00520A55">
          <w:rPr>
            <w:noProof/>
            <w:webHidden/>
          </w:rPr>
          <w:fldChar w:fldCharType="separate"/>
        </w:r>
        <w:r w:rsidR="00520A55">
          <w:rPr>
            <w:noProof/>
            <w:webHidden/>
          </w:rPr>
          <w:t>1</w:t>
        </w:r>
        <w:r w:rsidR="00520A55">
          <w:rPr>
            <w:noProof/>
            <w:webHidden/>
          </w:rPr>
          <w:fldChar w:fldCharType="end"/>
        </w:r>
      </w:hyperlink>
    </w:p>
    <w:p w:rsidR="00520A55" w:rsidRDefault="00023BDA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520105369" w:history="1">
        <w:r w:rsidR="00520A55" w:rsidRPr="002A33FB">
          <w:rPr>
            <w:rStyle w:val="Hyperlink"/>
            <w:noProof/>
          </w:rPr>
          <w:t>1.2.3</w:t>
        </w:r>
        <w:r w:rsidR="00520A55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520A55" w:rsidRPr="002A33FB">
          <w:rPr>
            <w:rStyle w:val="Hyperlink"/>
            <w:noProof/>
          </w:rPr>
          <w:t>Advanced design principles</w:t>
        </w:r>
        <w:r w:rsidR="00520A55">
          <w:rPr>
            <w:noProof/>
            <w:webHidden/>
          </w:rPr>
          <w:tab/>
        </w:r>
        <w:r w:rsidR="00520A55">
          <w:rPr>
            <w:noProof/>
            <w:webHidden/>
          </w:rPr>
          <w:fldChar w:fldCharType="begin"/>
        </w:r>
        <w:r w:rsidR="00520A55">
          <w:rPr>
            <w:noProof/>
            <w:webHidden/>
          </w:rPr>
          <w:instrText xml:space="preserve"> PAGEREF _Toc520105369 \h </w:instrText>
        </w:r>
        <w:r w:rsidR="00520A55">
          <w:rPr>
            <w:noProof/>
            <w:webHidden/>
          </w:rPr>
        </w:r>
        <w:r w:rsidR="00520A55">
          <w:rPr>
            <w:noProof/>
            <w:webHidden/>
          </w:rPr>
          <w:fldChar w:fldCharType="separate"/>
        </w:r>
        <w:r w:rsidR="00520A55">
          <w:rPr>
            <w:noProof/>
            <w:webHidden/>
          </w:rPr>
          <w:t>1</w:t>
        </w:r>
        <w:r w:rsidR="00520A55">
          <w:rPr>
            <w:noProof/>
            <w:webHidden/>
          </w:rPr>
          <w:fldChar w:fldCharType="end"/>
        </w:r>
      </w:hyperlink>
    </w:p>
    <w:p w:rsidR="00520A55" w:rsidRDefault="00023BDA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520105370" w:history="1">
        <w:r w:rsidR="00520A55" w:rsidRPr="002A33FB">
          <w:rPr>
            <w:rStyle w:val="Hyperlink"/>
            <w:noProof/>
          </w:rPr>
          <w:t>1.2.4</w:t>
        </w:r>
        <w:r w:rsidR="00520A55"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="00520A55" w:rsidRPr="002A33FB">
          <w:rPr>
            <w:rStyle w:val="Hyperlink"/>
            <w:noProof/>
          </w:rPr>
          <w:t>Unit testing</w:t>
        </w:r>
        <w:r w:rsidR="00520A55">
          <w:rPr>
            <w:noProof/>
            <w:webHidden/>
          </w:rPr>
          <w:tab/>
        </w:r>
        <w:r w:rsidR="00520A55">
          <w:rPr>
            <w:noProof/>
            <w:webHidden/>
          </w:rPr>
          <w:fldChar w:fldCharType="begin"/>
        </w:r>
        <w:r w:rsidR="00520A55">
          <w:rPr>
            <w:noProof/>
            <w:webHidden/>
          </w:rPr>
          <w:instrText xml:space="preserve"> PAGEREF _Toc520105370 \h </w:instrText>
        </w:r>
        <w:r w:rsidR="00520A55">
          <w:rPr>
            <w:noProof/>
            <w:webHidden/>
          </w:rPr>
        </w:r>
        <w:r w:rsidR="00520A55">
          <w:rPr>
            <w:noProof/>
            <w:webHidden/>
          </w:rPr>
          <w:fldChar w:fldCharType="separate"/>
        </w:r>
        <w:r w:rsidR="00520A55">
          <w:rPr>
            <w:noProof/>
            <w:webHidden/>
          </w:rPr>
          <w:t>1</w:t>
        </w:r>
        <w:r w:rsidR="00520A55">
          <w:rPr>
            <w:noProof/>
            <w:webHidden/>
          </w:rPr>
          <w:fldChar w:fldCharType="end"/>
        </w:r>
      </w:hyperlink>
    </w:p>
    <w:p w:rsidR="00520A55" w:rsidRDefault="00023BDA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520105371" w:history="1">
        <w:r w:rsidR="00520A55" w:rsidRPr="002A33FB">
          <w:rPr>
            <w:rStyle w:val="Hyperlink"/>
            <w:noProof/>
          </w:rPr>
          <w:t>1.3</w:t>
        </w:r>
        <w:r w:rsidR="00520A55"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="00520A55" w:rsidRPr="002A33FB">
          <w:rPr>
            <w:rStyle w:val="Hyperlink"/>
            <w:noProof/>
          </w:rPr>
          <w:t>Conclusion</w:t>
        </w:r>
        <w:r w:rsidR="00520A55">
          <w:rPr>
            <w:noProof/>
            <w:webHidden/>
          </w:rPr>
          <w:tab/>
        </w:r>
        <w:r w:rsidR="00520A55">
          <w:rPr>
            <w:noProof/>
            <w:webHidden/>
          </w:rPr>
          <w:fldChar w:fldCharType="begin"/>
        </w:r>
        <w:r w:rsidR="00520A55">
          <w:rPr>
            <w:noProof/>
            <w:webHidden/>
          </w:rPr>
          <w:instrText xml:space="preserve"> PAGEREF _Toc520105371 \h </w:instrText>
        </w:r>
        <w:r w:rsidR="00520A55">
          <w:rPr>
            <w:noProof/>
            <w:webHidden/>
          </w:rPr>
        </w:r>
        <w:r w:rsidR="00520A55">
          <w:rPr>
            <w:noProof/>
            <w:webHidden/>
          </w:rPr>
          <w:fldChar w:fldCharType="separate"/>
        </w:r>
        <w:r w:rsidR="00520A55">
          <w:rPr>
            <w:noProof/>
            <w:webHidden/>
          </w:rPr>
          <w:t>1</w:t>
        </w:r>
        <w:r w:rsidR="00520A55">
          <w:rPr>
            <w:noProof/>
            <w:webHidden/>
          </w:rPr>
          <w:fldChar w:fldCharType="end"/>
        </w:r>
      </w:hyperlink>
    </w:p>
    <w:p w:rsidR="007730F2" w:rsidRDefault="00267DCE">
      <w:r>
        <w:fldChar w:fldCharType="end"/>
      </w:r>
    </w:p>
    <w:p w:rsidR="007730F2" w:rsidRDefault="00267DCE">
      <w:pPr>
        <w:rPr>
          <w:sz w:val="28"/>
        </w:rPr>
      </w:pPr>
      <w:r>
        <w:br w:type="page"/>
      </w:r>
    </w:p>
    <w:p w:rsidR="007730F2" w:rsidRDefault="00267DCE">
      <w:pPr>
        <w:pStyle w:val="Heading0"/>
      </w:pPr>
      <w:r>
        <w:lastRenderedPageBreak/>
        <w:t>List of Tables (Heading 0)</w:t>
      </w:r>
    </w:p>
    <w:p w:rsidR="002954EB" w:rsidRDefault="00267DC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520106743" w:history="1">
        <w:r w:rsidR="002954EB" w:rsidRPr="00455C1B">
          <w:rPr>
            <w:rStyle w:val="Hyperlink"/>
          </w:rPr>
          <w:t>Table 1</w:t>
        </w:r>
        <w:r w:rsidR="002954EB" w:rsidRPr="00455C1B">
          <w:rPr>
            <w:rStyle w:val="Hyperlink"/>
          </w:rPr>
          <w:noBreakHyphen/>
          <w:t>1:</w:t>
        </w:r>
        <w:r w:rsidR="002954EB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2954EB" w:rsidRPr="00455C1B">
          <w:rPr>
            <w:rStyle w:val="Hyperlink"/>
          </w:rPr>
          <w:t xml:space="preserve">Unit Testing Table 1:  </w:t>
        </w:r>
        <w:r w:rsidR="002954EB" w:rsidRPr="00455C1B">
          <w:rPr>
            <w:rStyle w:val="Hyperlink"/>
            <w:rFonts w:ascii="Helvetica" w:hAnsi="Helvetica"/>
          </w:rPr>
          <w:t>https://bit.ly/2JLOZx7</w:t>
        </w:r>
        <w:r w:rsidR="002954EB">
          <w:rPr>
            <w:webHidden/>
          </w:rPr>
          <w:tab/>
        </w:r>
        <w:r w:rsidR="002954EB">
          <w:rPr>
            <w:webHidden/>
          </w:rPr>
          <w:fldChar w:fldCharType="begin"/>
        </w:r>
        <w:r w:rsidR="002954EB">
          <w:rPr>
            <w:webHidden/>
          </w:rPr>
          <w:instrText xml:space="preserve"> PAGEREF _Toc520106743 \h </w:instrText>
        </w:r>
        <w:r w:rsidR="002954EB">
          <w:rPr>
            <w:webHidden/>
          </w:rPr>
        </w:r>
        <w:r w:rsidR="002954EB">
          <w:rPr>
            <w:webHidden/>
          </w:rPr>
          <w:fldChar w:fldCharType="separate"/>
        </w:r>
        <w:r w:rsidR="002954EB">
          <w:rPr>
            <w:webHidden/>
          </w:rPr>
          <w:t>3</w:t>
        </w:r>
        <w:r w:rsidR="002954EB">
          <w:rPr>
            <w:webHidden/>
          </w:rPr>
          <w:fldChar w:fldCharType="end"/>
        </w:r>
      </w:hyperlink>
    </w:p>
    <w:p w:rsidR="007730F2" w:rsidRDefault="00267DCE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:rsidR="007730F2" w:rsidRDefault="00267DCE">
      <w:pPr>
        <w:pStyle w:val="Heading0"/>
      </w:pPr>
      <w:r>
        <w:lastRenderedPageBreak/>
        <w:t>List of Figures (Heading 0)</w:t>
      </w:r>
    </w:p>
    <w:p w:rsidR="00DD6FB9" w:rsidRDefault="00267DC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520106642" w:history="1">
        <w:r w:rsidR="00DD6FB9" w:rsidRPr="00130665">
          <w:rPr>
            <w:rStyle w:val="Hyperlink"/>
          </w:rPr>
          <w:t>Figure 1</w:t>
        </w:r>
        <w:r w:rsidR="00DD6FB9" w:rsidRPr="00130665">
          <w:rPr>
            <w:rStyle w:val="Hyperlink"/>
          </w:rPr>
          <w:noBreakHyphen/>
          <w:t>1:</w:t>
        </w:r>
        <w:r w:rsidR="00DD6FB9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DD6FB9" w:rsidRPr="00130665">
          <w:rPr>
            <w:rStyle w:val="Hyperlink"/>
          </w:rPr>
          <w:t xml:space="preserve">Figure for unit testing </w:t>
        </w:r>
        <w:r w:rsidR="00DD6FB9" w:rsidRPr="00130665">
          <w:rPr>
            <w:rStyle w:val="Hyperlink"/>
            <w:rFonts w:ascii="Helvetica" w:hAnsi="Helvetica"/>
          </w:rPr>
          <w:t>https://bit.ly/2OdPovU</w:t>
        </w:r>
        <w:r w:rsidR="00DD6FB9">
          <w:rPr>
            <w:webHidden/>
          </w:rPr>
          <w:tab/>
        </w:r>
        <w:r w:rsidR="00DD6FB9">
          <w:rPr>
            <w:webHidden/>
          </w:rPr>
          <w:fldChar w:fldCharType="begin"/>
        </w:r>
        <w:r w:rsidR="00DD6FB9">
          <w:rPr>
            <w:webHidden/>
          </w:rPr>
          <w:instrText xml:space="preserve"> PAGEREF _Toc520106642 \h </w:instrText>
        </w:r>
        <w:r w:rsidR="00DD6FB9">
          <w:rPr>
            <w:webHidden/>
          </w:rPr>
        </w:r>
        <w:r w:rsidR="00DD6FB9">
          <w:rPr>
            <w:webHidden/>
          </w:rPr>
          <w:fldChar w:fldCharType="separate"/>
        </w:r>
        <w:r w:rsidR="00DD6FB9">
          <w:rPr>
            <w:webHidden/>
          </w:rPr>
          <w:t>1</w:t>
        </w:r>
        <w:r w:rsidR="00DD6FB9">
          <w:rPr>
            <w:webHidden/>
          </w:rPr>
          <w:fldChar w:fldCharType="end"/>
        </w:r>
      </w:hyperlink>
    </w:p>
    <w:p w:rsidR="00DD6FB9" w:rsidRDefault="00DD6FB9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520106643" w:history="1">
        <w:r w:rsidRPr="00130665">
          <w:rPr>
            <w:rStyle w:val="Hyperlink"/>
          </w:rPr>
          <w:t>Figure 1</w:t>
        </w:r>
        <w:r w:rsidRPr="00130665">
          <w:rPr>
            <w:rStyle w:val="Hyperlink"/>
          </w:rPr>
          <w:noBreakHyphen/>
          <w:t>2: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130665">
          <w:rPr>
            <w:rStyle w:val="Hyperlink"/>
          </w:rPr>
          <w:t xml:space="preserve">Figure for unit testing </w:t>
        </w:r>
        <w:r w:rsidRPr="00130665">
          <w:rPr>
            <w:rStyle w:val="Hyperlink"/>
            <w:rFonts w:ascii="Helvetica" w:hAnsi="Helvetica"/>
          </w:rPr>
          <w:t>https://bit.ly/2mHd1k1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_Toc520106643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730F2" w:rsidRDefault="00267DCE">
      <w:pPr>
        <w:pStyle w:val="Quote"/>
      </w:pPr>
      <w:r>
        <w:fldChar w:fldCharType="end"/>
      </w:r>
    </w:p>
    <w:p w:rsidR="007730F2" w:rsidRDefault="007730F2">
      <w:pPr>
        <w:sectPr w:rsidR="007730F2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:rsidR="007730F2" w:rsidRDefault="00520A55">
      <w:pPr>
        <w:pStyle w:val="Chapter"/>
      </w:pPr>
      <w:bookmarkStart w:id="1" w:name="_Toc322953587"/>
      <w:r>
        <w:lastRenderedPageBreak/>
        <w:t>Assignment 1</w:t>
      </w:r>
    </w:p>
    <w:p w:rsidR="006B04C6" w:rsidRPr="00520A55" w:rsidRDefault="00522F0C" w:rsidP="004139A0">
      <w:pPr>
        <w:pStyle w:val="Heading2"/>
        <w:rPr>
          <w:b w:val="0"/>
        </w:rPr>
      </w:pPr>
      <w:bookmarkStart w:id="2" w:name="_Toc520105365"/>
      <w:r w:rsidRPr="00520A55">
        <w:rPr>
          <w:b w:val="0"/>
        </w:rPr>
        <w:t>Introduction</w:t>
      </w:r>
      <w:bookmarkEnd w:id="2"/>
    </w:p>
    <w:p w:rsidR="00522F0C" w:rsidRPr="00520A55" w:rsidRDefault="00522F0C" w:rsidP="004139A0">
      <w:pPr>
        <w:pStyle w:val="Heading2"/>
        <w:rPr>
          <w:b w:val="0"/>
        </w:rPr>
      </w:pPr>
      <w:bookmarkStart w:id="3" w:name="_Toc520105366"/>
      <w:r w:rsidRPr="00520A55">
        <w:rPr>
          <w:b w:val="0"/>
        </w:rPr>
        <w:t>Concepts for discussion</w:t>
      </w:r>
      <w:bookmarkEnd w:id="3"/>
    </w:p>
    <w:p w:rsidR="00522F0C" w:rsidRPr="00520A55" w:rsidRDefault="00522F0C" w:rsidP="004139A0">
      <w:pPr>
        <w:pStyle w:val="Heading3"/>
        <w:rPr>
          <w:b w:val="0"/>
        </w:rPr>
      </w:pPr>
      <w:bookmarkStart w:id="4" w:name="_Toc520105367"/>
      <w:r w:rsidRPr="00520A55">
        <w:rPr>
          <w:b w:val="0"/>
        </w:rPr>
        <w:t>Architectural patterns</w:t>
      </w:r>
      <w:bookmarkEnd w:id="4"/>
      <w:r w:rsidRPr="00520A55">
        <w:rPr>
          <w:b w:val="0"/>
        </w:rPr>
        <w:t xml:space="preserve"> </w:t>
      </w:r>
    </w:p>
    <w:p w:rsidR="00522F0C" w:rsidRPr="00520A55" w:rsidRDefault="00522F0C" w:rsidP="004139A0">
      <w:pPr>
        <w:pStyle w:val="Heading3"/>
        <w:rPr>
          <w:b w:val="0"/>
        </w:rPr>
      </w:pPr>
      <w:bookmarkStart w:id="5" w:name="_Toc520105368"/>
      <w:r w:rsidRPr="00520A55">
        <w:rPr>
          <w:b w:val="0"/>
        </w:rPr>
        <w:t>Code refactoring</w:t>
      </w:r>
      <w:bookmarkEnd w:id="5"/>
    </w:p>
    <w:p w:rsidR="00522F0C" w:rsidRPr="00520A55" w:rsidRDefault="00522F0C" w:rsidP="004139A0">
      <w:pPr>
        <w:pStyle w:val="Heading3"/>
        <w:rPr>
          <w:b w:val="0"/>
        </w:rPr>
      </w:pPr>
      <w:bookmarkStart w:id="6" w:name="_Toc520105369"/>
      <w:r w:rsidRPr="00520A55">
        <w:rPr>
          <w:b w:val="0"/>
        </w:rPr>
        <w:t>Advanced design principles</w:t>
      </w:r>
      <w:bookmarkEnd w:id="6"/>
    </w:p>
    <w:p w:rsidR="00522F0C" w:rsidRPr="00520A55" w:rsidRDefault="00522F0C" w:rsidP="004139A0">
      <w:pPr>
        <w:pStyle w:val="Heading3"/>
        <w:rPr>
          <w:b w:val="0"/>
        </w:rPr>
      </w:pPr>
      <w:bookmarkStart w:id="7" w:name="_Toc520105370"/>
      <w:r w:rsidRPr="00520A55">
        <w:rPr>
          <w:b w:val="0"/>
        </w:rPr>
        <w:t>Unit testing</w:t>
      </w:r>
      <w:bookmarkEnd w:id="7"/>
    </w:p>
    <w:p w:rsidR="00522F0C" w:rsidRPr="00520A55" w:rsidRDefault="00522F0C" w:rsidP="004139A0">
      <w:pPr>
        <w:pStyle w:val="Heading2"/>
        <w:rPr>
          <w:b w:val="0"/>
        </w:rPr>
      </w:pPr>
      <w:bookmarkStart w:id="8" w:name="_Toc520105371"/>
      <w:r w:rsidRPr="00520A55">
        <w:rPr>
          <w:b w:val="0"/>
        </w:rPr>
        <w:t>Conclusion</w:t>
      </w:r>
      <w:bookmarkEnd w:id="8"/>
    </w:p>
    <w:p w:rsidR="00522F0C" w:rsidRPr="006B04C6" w:rsidRDefault="00522F0C">
      <w:pPr>
        <w:pStyle w:val="Chapter"/>
        <w:rPr>
          <w:b w:val="0"/>
          <w:sz w:val="22"/>
          <w:szCs w:val="22"/>
        </w:rPr>
      </w:pPr>
    </w:p>
    <w:p w:rsidR="007730F2" w:rsidRDefault="00267DCE">
      <w:pPr>
        <w:pStyle w:val="Heading1"/>
      </w:pPr>
      <w:r>
        <w:t>Heading 1</w:t>
      </w:r>
      <w:bookmarkStart w:id="9" w:name="_Toc349293438"/>
      <w:bookmarkStart w:id="10" w:name="_Toc349293523"/>
      <w:bookmarkStart w:id="11" w:name="_Toc349293622"/>
      <w:bookmarkStart w:id="12" w:name="_Toc349545911"/>
      <w:bookmarkStart w:id="13" w:name="_Toc349547653"/>
      <w:bookmarkStart w:id="14" w:name="_Toc349554562"/>
      <w:bookmarkStart w:id="15" w:name="_Toc349554582"/>
      <w:bookmarkStart w:id="16" w:name="_Toc359331816"/>
      <w:bookmarkStart w:id="17" w:name="_Toc364237860"/>
      <w:bookmarkStart w:id="18" w:name="_Toc369678675"/>
      <w:bookmarkStart w:id="19" w:name="_Toc373499294"/>
      <w:bookmarkStart w:id="20" w:name="_Toc376503766"/>
      <w:bookmarkStart w:id="21" w:name="_Toc376503834"/>
      <w:bookmarkStart w:id="22" w:name="_Toc379463579"/>
      <w:bookmarkStart w:id="23" w:name="_Toc400955770"/>
      <w:bookmarkEnd w:id="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 xml:space="preserve"> won’t print.  Don’t delete – doing so will lead to incorrect numbering.</w:t>
      </w:r>
      <w:bookmarkStart w:id="24" w:name="_Toc405901936"/>
      <w:bookmarkStart w:id="25" w:name="_Toc405902491"/>
      <w:bookmarkStart w:id="26" w:name="_Toc406075051"/>
      <w:bookmarkStart w:id="27" w:name="_Toc406075242"/>
      <w:bookmarkStart w:id="28" w:name="_Toc406135635"/>
      <w:bookmarkStart w:id="29" w:name="_Toc406135759"/>
      <w:bookmarkStart w:id="30" w:name="_Toc406136598"/>
      <w:bookmarkStart w:id="31" w:name="_Toc406138758"/>
      <w:bookmarkStart w:id="32" w:name="_Toc512839254"/>
      <w:bookmarkStart w:id="33" w:name="_Toc512839299"/>
      <w:bookmarkStart w:id="34" w:name="_Toc520104292"/>
      <w:bookmarkStart w:id="35" w:name="_Toc520104915"/>
      <w:bookmarkStart w:id="36" w:name="_Toc52010537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B22AF8" w:rsidRDefault="00B22AF8" w:rsidP="00B22AF8">
      <w:pPr>
        <w:jc w:val="center"/>
      </w:pPr>
      <w:r>
        <w:rPr>
          <w:noProof/>
        </w:rPr>
        <w:drawing>
          <wp:inline distT="0" distB="0" distL="0" distR="0">
            <wp:extent cx="41243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benefits-unit-tes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F8" w:rsidRDefault="00B22AF8" w:rsidP="00B22AF8">
      <w:pPr>
        <w:pStyle w:val="CaptionBotTblFig"/>
      </w:pPr>
      <w:bookmarkStart w:id="37" w:name="_Toc52010664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</w:r>
      <w:r>
        <w:t>Figure for unit testing</w:t>
      </w:r>
      <w:r w:rsidR="00DD6FB9">
        <w:t xml:space="preserve"> </w:t>
      </w:r>
      <w:r>
        <w:rPr>
          <w:rFonts w:ascii="Helvetica" w:hAnsi="Helvetica"/>
          <w:color w:val="A3AAAE"/>
          <w:sz w:val="23"/>
          <w:szCs w:val="23"/>
        </w:rPr>
        <w:t>https://bit.ly/2OdPovU</w:t>
      </w:r>
      <w:bookmarkEnd w:id="37"/>
    </w:p>
    <w:p w:rsidR="00B22AF8" w:rsidRDefault="00DD6FB9" w:rsidP="002954EB">
      <w:pPr>
        <w:jc w:val="center"/>
      </w:pPr>
      <w:r>
        <w:rPr>
          <w:noProof/>
        </w:rPr>
        <w:lastRenderedPageBreak/>
        <w:drawing>
          <wp:inline distT="0" distB="0" distL="0" distR="0">
            <wp:extent cx="4686884" cy="2409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S-WQ9KwM7kkmwKWy41SPY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29" cy="24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9" w:rsidRDefault="00DD6FB9" w:rsidP="00B22AF8"/>
    <w:p w:rsidR="00DD6FB9" w:rsidRDefault="00DD6FB9" w:rsidP="00DD6FB9">
      <w:pPr>
        <w:pStyle w:val="CaptionBotTblFig"/>
      </w:pPr>
      <w:bookmarkStart w:id="38" w:name="_Toc520106643"/>
      <w:r>
        <w:t xml:space="preserve">Figure </w:t>
      </w:r>
      <w:r>
        <w:t>1</w:t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</w:t>
      </w:r>
      <w:r>
        <w:tab/>
        <w:t xml:space="preserve">Figure for unit testing </w:t>
      </w:r>
      <w:r>
        <w:rPr>
          <w:rFonts w:ascii="Helvetica" w:hAnsi="Helvetica"/>
          <w:color w:val="A3AAAE"/>
          <w:sz w:val="23"/>
          <w:szCs w:val="23"/>
        </w:rPr>
        <w:t>https://bit.ly/2mHd1k1</w:t>
      </w:r>
      <w:bookmarkEnd w:id="38"/>
    </w:p>
    <w:p w:rsidR="00DD6FB9" w:rsidRDefault="00DD6FB9" w:rsidP="00B22AF8"/>
    <w:p w:rsidR="00DD6FB9" w:rsidRDefault="00DD6FB9" w:rsidP="00B22AF8"/>
    <w:p w:rsidR="00DD6FB9" w:rsidRDefault="00DD6FB9" w:rsidP="00B22AF8"/>
    <w:p w:rsidR="00B22AF8" w:rsidRDefault="00B22AF8" w:rsidP="00B22AF8"/>
    <w:p w:rsidR="00B22AF8" w:rsidRDefault="00B22AF8" w:rsidP="00B22AF8"/>
    <w:p w:rsidR="00B22AF8" w:rsidRDefault="00B22AF8" w:rsidP="002954EB">
      <w:pPr>
        <w:pStyle w:val="CaptionTopTblFig"/>
        <w:ind w:left="0" w:firstLine="0"/>
      </w:pPr>
      <w:bookmarkStart w:id="39" w:name="_Toc520106743"/>
      <w:bookmarkStart w:id="40" w:name="_GoBack"/>
      <w:bookmarkEnd w:id="40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</w:r>
      <w:r>
        <w:t xml:space="preserve">Unit Testing Table 1:  </w:t>
      </w:r>
      <w:r>
        <w:rPr>
          <w:rFonts w:ascii="Helvetica" w:hAnsi="Helvetica"/>
          <w:color w:val="A3AAAE"/>
          <w:sz w:val="23"/>
          <w:szCs w:val="23"/>
        </w:rPr>
        <w:t>https://bit.ly/2JLOZx7</w:t>
      </w:r>
      <w:bookmarkEnd w:id="39"/>
    </w:p>
    <w:p w:rsidR="00B22AF8" w:rsidRDefault="00B22AF8" w:rsidP="00B22AF8"/>
    <w:p w:rsidR="00B22AF8" w:rsidRDefault="00B22AF8" w:rsidP="00B22AF8">
      <w:pPr>
        <w:jc w:val="center"/>
      </w:pPr>
      <w:r>
        <w:rPr>
          <w:noProof/>
        </w:rPr>
        <w:drawing>
          <wp:inline distT="0" distB="0" distL="0" distR="0">
            <wp:extent cx="27622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test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F8" w:rsidRDefault="00B22AF8" w:rsidP="00B22AF8">
      <w:pPr>
        <w:jc w:val="center"/>
      </w:pPr>
    </w:p>
    <w:p w:rsidR="00B22AF8" w:rsidRPr="00B22AF8" w:rsidRDefault="00B22AF8" w:rsidP="00B22AF8">
      <w:pPr>
        <w:jc w:val="center"/>
      </w:pPr>
    </w:p>
    <w:p w:rsidR="00B22AF8" w:rsidRPr="00B22AF8" w:rsidRDefault="00B22AF8" w:rsidP="00B22AF8"/>
    <w:p w:rsidR="007730F2" w:rsidRDefault="00267DCE">
      <w:pPr>
        <w:rPr>
          <w:sz w:val="28"/>
          <w:szCs w:val="24"/>
        </w:rPr>
      </w:pPr>
      <w:bookmarkStart w:id="41" w:name="_Toc349293625"/>
      <w:bookmarkStart w:id="42" w:name="_Toc349545915"/>
      <w:r>
        <w:br w:type="page"/>
      </w:r>
    </w:p>
    <w:p w:rsidR="007730F2" w:rsidRDefault="00577F0C">
      <w:pPr>
        <w:pStyle w:val="TOCHeading"/>
      </w:pPr>
      <w:bookmarkStart w:id="43" w:name="_Toc376503770"/>
      <w:bookmarkStart w:id="44" w:name="_Toc376503839"/>
      <w:bookmarkStart w:id="45" w:name="_Toc405901959"/>
      <w:bookmarkStart w:id="46" w:name="_Toc405902526"/>
      <w:bookmarkStart w:id="47" w:name="_Toc405902973"/>
      <w:r>
        <w:lastRenderedPageBreak/>
        <w:t>Referenches</w:t>
      </w:r>
      <w:r w:rsidR="00267DCE">
        <w:t>(TOC_Heading)</w:t>
      </w:r>
      <w:bookmarkEnd w:id="43"/>
      <w:bookmarkEnd w:id="44"/>
      <w:bookmarkEnd w:id="45"/>
      <w:bookmarkEnd w:id="46"/>
      <w:bookmarkEnd w:id="47"/>
    </w:p>
    <w:p w:rsidR="007730F2" w:rsidRDefault="00267DCE">
      <w:pPr>
        <w:pStyle w:val="Reference"/>
      </w:pPr>
      <w:r>
        <w:t xml:space="preserve">Bibliography </w:t>
      </w:r>
      <w:proofErr w:type="spellStart"/>
      <w:r>
        <w:t>Bibliography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 Bibliography Bibliography Bibliography </w:t>
      </w:r>
    </w:p>
    <w:p w:rsidR="007730F2" w:rsidRDefault="00267DCE">
      <w:pPr>
        <w:pStyle w:val="Reference"/>
      </w:pPr>
      <w:r>
        <w:t xml:space="preserve">Bibliography Bibliography Bibliography Bibliography Bibliography Bibliography Bibliography Bibliography </w:t>
      </w:r>
    </w:p>
    <w:p w:rsidR="007730F2" w:rsidRDefault="00267DCE">
      <w:pPr>
        <w:pStyle w:val="Reference"/>
      </w:pPr>
      <w:r>
        <w:t xml:space="preserve">Bibliography Bibliography Bibliography Bibliography </w:t>
      </w:r>
    </w:p>
    <w:p w:rsidR="007730F2" w:rsidRDefault="00267DCE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:rsidR="007730F2" w:rsidRDefault="00267DCE">
      <w:pPr>
        <w:pStyle w:val="TOCHeading"/>
      </w:pPr>
      <w:bookmarkStart w:id="48" w:name="_Toc376503771"/>
      <w:bookmarkStart w:id="49" w:name="_Toc376503840"/>
      <w:bookmarkStart w:id="50" w:name="_Toc405901960"/>
      <w:bookmarkStart w:id="51" w:name="_Toc405902527"/>
      <w:bookmarkStart w:id="52" w:name="_Toc405902974"/>
      <w:r>
        <w:lastRenderedPageBreak/>
        <w:t>Annexures (TOC_Heading)</w:t>
      </w:r>
      <w:bookmarkEnd w:id="41"/>
      <w:bookmarkEnd w:id="42"/>
      <w:bookmarkEnd w:id="48"/>
      <w:bookmarkEnd w:id="49"/>
      <w:bookmarkEnd w:id="50"/>
      <w:bookmarkEnd w:id="51"/>
      <w:bookmarkEnd w:id="52"/>
    </w:p>
    <w:p w:rsidR="007730F2" w:rsidRDefault="00267DCE">
      <w:pPr>
        <w:pStyle w:val="TOCHeading"/>
        <w:rPr>
          <w:lang w:eastAsia="en-ZA"/>
        </w:rPr>
      </w:pPr>
      <w:r>
        <w:rPr>
          <w:lang w:eastAsia="en-ZA"/>
        </w:rPr>
        <w:t>Last Updated:  30 April 2018</w:t>
      </w:r>
    </w:p>
    <w:sectPr w:rsidR="007730F2">
      <w:footerReference w:type="default" r:id="rId14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BDA" w:rsidRDefault="00023BDA">
      <w:pPr>
        <w:spacing w:after="0"/>
      </w:pPr>
      <w:r>
        <w:separator/>
      </w:r>
    </w:p>
  </w:endnote>
  <w:endnote w:type="continuationSeparator" w:id="0">
    <w:p w:rsidR="00023BDA" w:rsidRDefault="00023B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0F2" w:rsidRDefault="00267DC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0F2" w:rsidRDefault="00267DC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BDA" w:rsidRDefault="00023BDA">
      <w:pPr>
        <w:spacing w:after="0"/>
      </w:pPr>
      <w:r>
        <w:separator/>
      </w:r>
    </w:p>
  </w:footnote>
  <w:footnote w:type="continuationSeparator" w:id="0">
    <w:p w:rsidR="00023BDA" w:rsidRDefault="00023B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0F2" w:rsidRDefault="00267DCE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0F2" w:rsidRDefault="00773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0C"/>
    <w:rsid w:val="00023BDA"/>
    <w:rsid w:val="00267DCE"/>
    <w:rsid w:val="002954EB"/>
    <w:rsid w:val="004139A0"/>
    <w:rsid w:val="00520A55"/>
    <w:rsid w:val="00522F0C"/>
    <w:rsid w:val="00577F0C"/>
    <w:rsid w:val="006B04C6"/>
    <w:rsid w:val="007730F2"/>
    <w:rsid w:val="009C482A"/>
    <w:rsid w:val="00B22AF8"/>
    <w:rsid w:val="00D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B2DC2D"/>
  <w15:docId w15:val="{0C70BEED-3685-403F-B709-030C2BF8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12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paragraph" w:customStyle="1" w:styleId="TABLEFIGURE">
    <w:name w:val="TABLE FIGURE"/>
    <w:basedOn w:val="TOC1"/>
    <w:link w:val="TABLEFIGUREChar"/>
    <w:autoRedefine/>
    <w:qFormat/>
    <w:rPr>
      <w:b w:val="0"/>
      <w:caps w:val="0"/>
    </w:rPr>
  </w:style>
  <w:style w:type="character" w:customStyle="1" w:styleId="TABLEFIGUREChar">
    <w:name w:val="TABLE FIGURE Char"/>
    <w:basedOn w:val="DefaultParagraphFont"/>
    <w:link w:val="TABLEFIGURE"/>
    <w:rPr>
      <w:rFonts w:ascii="Arial Bold" w:hAnsi="Arial Bol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\Downloads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651B7-4A35-4EB1-ACAA-D2D40D1C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</Template>
  <TotalTime>55</TotalTime>
  <Pages>9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</dc:creator>
  <cp:lastModifiedBy>LEONARD WASSENAAR</cp:lastModifiedBy>
  <cp:revision>6</cp:revision>
  <cp:lastPrinted>2013-02-25T06:57:00Z</cp:lastPrinted>
  <dcterms:created xsi:type="dcterms:W3CDTF">2018-07-23T08:06:00Z</dcterms:created>
  <dcterms:modified xsi:type="dcterms:W3CDTF">2018-07-23T09:02:00Z</dcterms:modified>
</cp:coreProperties>
</file>